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68154076"/>
        <w:placeholder>
          <w:docPart w:val="C805782512F745A19E5F86C4B3418248"/>
        </w:placeholder>
      </w:sdtPr>
      <w:sdtEndPr/>
      <w:sdtContent>
        <w:sdt>
          <w:sdtPr>
            <w:id w:val="-885178899"/>
            <w:placeholder>
              <w:docPart w:val="C805782512F745A19E5F86C4B3418248"/>
            </w:placeholder>
            <w:showingPlcHdr/>
            <w:text/>
          </w:sdtPr>
          <w:sdtEndPr/>
          <w:sdtContent>
            <w:p w:rsidR="004A457C" w:rsidRPr="00392119" w:rsidRDefault="00E41D50">
              <w:pPr>
                <w:rPr>
                  <w:lang w:val="en-US"/>
                </w:rPr>
              </w:pPr>
              <w:r w:rsidRPr="00E41D50">
                <w:rPr>
                  <w:rStyle w:val="PlaceholderText"/>
                  <w:lang w:val="en-US"/>
                </w:rPr>
                <w:t>Click or tap here to enter text.</w:t>
              </w:r>
            </w:p>
          </w:sdtContent>
        </w:sdt>
      </w:sdtContent>
    </w:sdt>
    <w:p w:rsidR="00E41D50" w:rsidRPr="00392119" w:rsidRDefault="00E41D50">
      <w:pPr>
        <w:rPr>
          <w:lang w:val="en-US"/>
        </w:rPr>
      </w:pPr>
    </w:p>
    <w:sdt>
      <w:sdtPr>
        <w:rPr>
          <w:lang w:val="en-US"/>
        </w:rPr>
        <w:id w:val="1412043595"/>
        <w:placeholder>
          <w:docPart w:val="C805782512F745A19E5F86C4B3418248"/>
        </w:placeholder>
        <w:showingPlcHdr/>
        <w:text/>
      </w:sdtPr>
      <w:sdtEndPr/>
      <w:sdtContent>
        <w:p w:rsidR="00E41D50" w:rsidRDefault="00E41D50">
          <w:pPr>
            <w:rPr>
              <w:lang w:val="en-US"/>
            </w:rPr>
          </w:pPr>
          <w:r w:rsidRPr="00E41D50">
            <w:rPr>
              <w:rStyle w:val="PlaceholderText"/>
              <w:lang w:val="en-US"/>
            </w:rPr>
            <w:t>Click or tap here to enter text.</w:t>
          </w:r>
        </w:p>
      </w:sdtContent>
    </w:sdt>
    <w:p w:rsidR="00E41D50" w:rsidRDefault="00E41D50">
      <w:pPr>
        <w:rPr>
          <w:lang w:val="en-US"/>
        </w:rPr>
      </w:pPr>
    </w:p>
    <w:p w:rsidR="00E41D50" w:rsidRDefault="00E41D50">
      <w:pPr>
        <w:rPr>
          <w:lang w:val="en-US"/>
        </w:rPr>
      </w:pPr>
    </w:p>
    <w:sdt>
      <w:sdtPr>
        <w:rPr>
          <w:lang w:val="en-US"/>
        </w:rPr>
        <w:id w:val="1744829842"/>
        <w:placeholder>
          <w:docPart w:val="C805782512F745A19E5F86C4B3418248"/>
        </w:placeholder>
        <w:showingPlcHdr/>
        <w:text/>
      </w:sdtPr>
      <w:sdtEndPr/>
      <w:sdtContent>
        <w:p w:rsidR="00E41D50" w:rsidRDefault="00E41D50">
          <w:pPr>
            <w:rPr>
              <w:lang w:val="en-US"/>
            </w:rPr>
          </w:pPr>
          <w:r w:rsidRPr="00E41D50">
            <w:rPr>
              <w:rStyle w:val="PlaceholderText"/>
              <w:lang w:val="en-US"/>
            </w:rPr>
            <w:t>Click or tap here to enter text.</w:t>
          </w:r>
        </w:p>
      </w:sdtContent>
    </w:sdt>
    <w:p w:rsidR="00392119" w:rsidRPr="00060D54" w:rsidRDefault="00060D54">
      <w:pPr>
        <w:rPr>
          <w:vanish/>
          <w:lang w:val="en-US"/>
        </w:rPr>
      </w:pPr>
      <w:proofErr w:type="spellStart"/>
      <w:r w:rsidRPr="00060D54">
        <w:rPr>
          <w:vanish/>
          <w:lang w:val="en-US"/>
        </w:rPr>
        <w:t>HiddenText</w:t>
      </w:r>
      <w:proofErr w:type="spellEnd"/>
    </w:p>
    <w:bookmarkStart w:id="0" w:name="_GoBack" w:displacedByCustomXml="next"/>
    <w:sdt>
      <w:sdtPr>
        <w:rPr>
          <w:lang w:val="en-US"/>
        </w:rPr>
        <w:alias w:val="Hide This"/>
        <w:tag w:val="Hide This"/>
        <w:id w:val="1786006784"/>
        <w:placeholder>
          <w:docPart w:val="B8827844FC9B441590B7234F1D046881"/>
        </w:placeholder>
      </w:sdtPr>
      <w:sdtEndPr/>
      <w:sdtContent>
        <w:p w:rsidR="00392119" w:rsidRPr="00060D54" w:rsidRDefault="00392119">
          <w:pPr>
            <w:rPr>
              <w:rStyle w:val="Strong"/>
              <w:rFonts w:ascii="Arial" w:hAnsi="Arial" w:cs="Arial"/>
              <w:color w:val="000000"/>
              <w:sz w:val="21"/>
              <w:szCs w:val="21"/>
              <w:shd w:val="clear" w:color="auto" w:fill="FFFFFF"/>
              <w:lang w:val="en-US"/>
            </w:rPr>
          </w:pPr>
          <w:r w:rsidRPr="00060D54">
            <w:rPr>
              <w:rStyle w:val="Strong"/>
              <w:rFonts w:ascii="Arial" w:hAnsi="Arial" w:cs="Arial"/>
              <w:color w:val="000000"/>
              <w:sz w:val="21"/>
              <w:szCs w:val="21"/>
              <w:shd w:val="clear" w:color="auto" w:fill="FFFFFF"/>
              <w:lang w:val="en-US"/>
            </w:rPr>
            <w:t>Lorem Ipsum</w:t>
          </w:r>
        </w:p>
        <w:p w:rsidR="00392119" w:rsidRPr="004378C5" w:rsidRDefault="00392119">
          <w:pPr>
            <w:rPr>
              <w:lang w:val="en-US"/>
            </w:rPr>
          </w:pPr>
          <w:r w:rsidRPr="00060D54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  <w:lang w:val="en-US"/>
            </w:rPr>
    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</w:r>
          <w:proofErr w:type="spellStart"/>
          <w:r w:rsidRPr="00060D54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  <w:lang w:val="en-US"/>
            </w:rPr>
            <w:t>popularised</w:t>
          </w:r>
          <w:proofErr w:type="spellEnd"/>
          <w:r w:rsidRPr="00060D54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  <w:lang w:val="en-US"/>
            </w:rPr>
            <w:t xml:space="preserve"> in the 1960s with the release of </w:t>
          </w:r>
          <w:proofErr w:type="spellStart"/>
          <w:r w:rsidRPr="00060D54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  <w:lang w:val="en-US"/>
            </w:rPr>
            <w:t>Letraset</w:t>
          </w:r>
          <w:proofErr w:type="spellEnd"/>
          <w:r w:rsidRPr="00060D54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  <w:lang w:val="en-US"/>
            </w:rPr>
            <w:t xml:space="preserve"> sheets containing Lorem Ipsum passages, and more recently with desktop publishing software like Aldus PageMaker including versions of Lorem Ipsum.</w:t>
          </w:r>
        </w:p>
      </w:sdtContent>
    </w:sdt>
    <w:bookmarkEnd w:id="0" w:displacedByCustomXml="prev"/>
    <w:p w:rsidR="00392119" w:rsidRDefault="00392119">
      <w:pPr>
        <w:rPr>
          <w:lang w:val="en-US"/>
        </w:rPr>
      </w:pPr>
    </w:p>
    <w:p w:rsidR="00392119" w:rsidRDefault="00392119">
      <w:pPr>
        <w:rPr>
          <w:lang w:val="en-US"/>
        </w:rPr>
      </w:pPr>
    </w:p>
    <w:sdt>
      <w:sdtPr>
        <w:rPr>
          <w:lang w:val="en-US"/>
        </w:rPr>
        <w:alias w:val="Show This"/>
        <w:tag w:val="Show This"/>
        <w:id w:val="1032691826"/>
        <w:placeholder>
          <w:docPart w:val="8F5F8C74E11A4ADC905D1CEC39FC1E8C"/>
        </w:placeholder>
      </w:sdtPr>
      <w:sdtEndPr/>
      <w:sdtContent>
        <w:p w:rsidR="00392119" w:rsidRDefault="00392119" w:rsidP="00392119">
          <w:pPr>
            <w:rPr>
              <w:rStyle w:val="Strong"/>
              <w:rFonts w:ascii="Arial" w:hAnsi="Arial" w:cs="Arial"/>
              <w:color w:val="000000"/>
              <w:sz w:val="21"/>
              <w:szCs w:val="21"/>
              <w:shd w:val="clear" w:color="auto" w:fill="FFFFFF"/>
              <w:lang w:val="en-US"/>
            </w:rPr>
          </w:pPr>
          <w:r w:rsidRPr="00392119">
            <w:rPr>
              <w:rStyle w:val="Strong"/>
              <w:rFonts w:ascii="Arial" w:hAnsi="Arial" w:cs="Arial"/>
              <w:color w:val="000000"/>
              <w:sz w:val="21"/>
              <w:szCs w:val="21"/>
              <w:shd w:val="clear" w:color="auto" w:fill="FFFFFF"/>
              <w:lang w:val="en-US"/>
            </w:rPr>
            <w:t>Lorem Ipsum</w:t>
          </w:r>
        </w:p>
        <w:p w:rsidR="00392119" w:rsidRDefault="00392119" w:rsidP="00392119">
          <w:pPr>
            <w:rPr>
              <w:lang w:val="en-US"/>
            </w:rPr>
          </w:pPr>
          <w:r w:rsidRPr="00392119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  <w:lang w:val="en-US"/>
            </w:rPr>
            <w:t xml:space="preserve">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</w:r>
          <w:proofErr w:type="spellStart"/>
          <w:r w:rsidRPr="00392119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  <w:lang w:val="en-US"/>
            </w:rPr>
            <w:t>popularised</w:t>
          </w:r>
          <w:proofErr w:type="spellEnd"/>
          <w:r w:rsidRPr="00392119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  <w:lang w:val="en-US"/>
            </w:rPr>
            <w:t xml:space="preserve"> in the 1960s with the release of </w:t>
          </w:r>
          <w:proofErr w:type="spellStart"/>
          <w:r w:rsidRPr="00392119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  <w:lang w:val="en-US"/>
            </w:rPr>
            <w:t>Letraset</w:t>
          </w:r>
          <w:proofErr w:type="spellEnd"/>
          <w:r w:rsidRPr="00392119">
            <w:rPr>
              <w:rFonts w:ascii="Arial" w:hAnsi="Arial" w:cs="Arial"/>
              <w:color w:val="000000"/>
              <w:sz w:val="21"/>
              <w:szCs w:val="21"/>
              <w:shd w:val="clear" w:color="auto" w:fill="FFFFFF"/>
              <w:lang w:val="en-US"/>
            </w:rPr>
            <w:t xml:space="preserve"> sheets containing Lorem Ipsum passages, and more recently with desktop publishing software like Aldus PageMaker including versions of Lorem Ipsum.</w:t>
          </w:r>
        </w:p>
      </w:sdtContent>
    </w:sdt>
    <w:p w:rsidR="00392119" w:rsidRPr="00E41D50" w:rsidRDefault="00392119">
      <w:pPr>
        <w:rPr>
          <w:lang w:val="en-US"/>
        </w:rPr>
      </w:pPr>
    </w:p>
    <w:sectPr w:rsidR="00392119" w:rsidRPr="00E41D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1AA"/>
    <w:rsid w:val="00060D54"/>
    <w:rsid w:val="001821AA"/>
    <w:rsid w:val="00392119"/>
    <w:rsid w:val="004378C5"/>
    <w:rsid w:val="004A457C"/>
    <w:rsid w:val="00B26EE9"/>
    <w:rsid w:val="00E41D50"/>
    <w:rsid w:val="00F3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E37D"/>
  <w15:chartTrackingRefBased/>
  <w15:docId w15:val="{E8FAE851-0A53-432C-A042-97E7C434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D50"/>
    <w:rPr>
      <w:color w:val="808080"/>
    </w:rPr>
  </w:style>
  <w:style w:type="character" w:styleId="Strong">
    <w:name w:val="Strong"/>
    <w:basedOn w:val="DefaultParagraphFont"/>
    <w:uiPriority w:val="22"/>
    <w:qFormat/>
    <w:rsid w:val="003921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\ShowHide-Tag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805782512F745A19E5F86C4B3418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95ECDB-79BC-405A-8C15-E0C520D4AC5F}"/>
      </w:docPartPr>
      <w:docPartBody>
        <w:p w:rsidR="001A11E3" w:rsidRDefault="00F31C29">
          <w:pPr>
            <w:pStyle w:val="C805782512F745A19E5F86C4B3418248"/>
          </w:pPr>
          <w:r w:rsidRPr="00BF2DD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827844FC9B441590B7234F1D046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F8459-4D43-4F4F-B172-69A4A5DF2778}"/>
      </w:docPartPr>
      <w:docPartBody>
        <w:p w:rsidR="001A11E3" w:rsidRDefault="00F31C29">
          <w:pPr>
            <w:pStyle w:val="B8827844FC9B441590B7234F1D046881"/>
          </w:pPr>
          <w:r w:rsidRPr="00FD22E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5F8C74E11A4ADC905D1CEC39FC1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FE08B-26A9-4A13-BBAB-386305A613A0}"/>
      </w:docPartPr>
      <w:docPartBody>
        <w:p w:rsidR="001A11E3" w:rsidRDefault="00F31C29">
          <w:pPr>
            <w:pStyle w:val="8F5F8C74E11A4ADC905D1CEC39FC1E8C"/>
          </w:pPr>
          <w:r w:rsidRPr="00FD22E7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29"/>
    <w:rsid w:val="00180814"/>
    <w:rsid w:val="001A11E3"/>
    <w:rsid w:val="00682C96"/>
    <w:rsid w:val="00B66DDA"/>
    <w:rsid w:val="00E21A53"/>
    <w:rsid w:val="00F3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805782512F745A19E5F86C4B3418248">
    <w:name w:val="C805782512F745A19E5F86C4B3418248"/>
  </w:style>
  <w:style w:type="paragraph" w:customStyle="1" w:styleId="B8827844FC9B441590B7234F1D046881">
    <w:name w:val="B8827844FC9B441590B7234F1D046881"/>
  </w:style>
  <w:style w:type="paragraph" w:customStyle="1" w:styleId="8F5F8C74E11A4ADC905D1CEC39FC1E8C">
    <w:name w:val="8F5F8C74E11A4ADC905D1CEC39FC1E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ShowHide-Tags-Template.dotx</Template>
  <TotalTime>3</TotalTime>
  <Pages>1</Pages>
  <Words>202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Abdulhussein, Ali</dc:creator>
  <cp:keywords/>
  <dc:description/>
  <cp:lastModifiedBy>Abdulhussein, Ali</cp:lastModifiedBy>
  <cp:revision>5</cp:revision>
  <dcterms:created xsi:type="dcterms:W3CDTF">2019-11-19T17:01:00Z</dcterms:created>
  <dcterms:modified xsi:type="dcterms:W3CDTF">2019-11-19T17:19:00Z</dcterms:modified>
</cp:coreProperties>
</file>